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3" o:title="Pergamino" type="tile"/>
    </v:background>
  </w:background>
  <w:body>
    <w:p w:rsidR="006C0AFF" w:rsidRDefault="006809B0" w:rsidP="00360879">
      <w:pPr>
        <w:jc w:val="center"/>
        <w:rPr>
          <w:rFonts w:ascii="ZapfEllipt BT" w:hAnsi="ZapfEllipt BT"/>
          <w:b/>
          <w:sz w:val="48"/>
          <w:szCs w:val="48"/>
        </w:rPr>
        <w:sectPr w:rsidR="006C0AFF" w:rsidSect="00757FA2">
          <w:headerReference w:type="even" r:id="rId8"/>
          <w:headerReference w:type="default" r:id="rId9"/>
          <w:headerReference w:type="first" r:id="rId10"/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  <w:r>
        <w:rPr>
          <w:rFonts w:ascii="ZapfEllipt BT" w:hAnsi="ZapfEllipt BT"/>
          <w:b/>
          <w:sz w:val="48"/>
          <w:szCs w:val="48"/>
        </w:rPr>
        <w:fldChar w:fldCharType="begin"/>
      </w:r>
      <w:r>
        <w:rPr>
          <w:rFonts w:ascii="ZapfEllipt BT" w:hAnsi="ZapfEllipt BT"/>
          <w:b/>
          <w:sz w:val="48"/>
          <w:szCs w:val="48"/>
        </w:rPr>
        <w:instrText xml:space="preserve"> MACROBUTTON  NoMacro [Título del artículo] </w:instrText>
      </w:r>
      <w:r>
        <w:rPr>
          <w:rFonts w:ascii="ZapfEllipt BT" w:hAnsi="ZapfEllipt BT"/>
          <w:b/>
          <w:sz w:val="48"/>
          <w:szCs w:val="48"/>
        </w:rPr>
        <w:fldChar w:fldCharType="end"/>
      </w:r>
    </w:p>
    <w:p w:rsidR="00DC6702" w:rsidRDefault="00360879" w:rsidP="00360879">
      <w:pPr>
        <w:jc w:val="center"/>
        <w:rPr>
          <w:rFonts w:ascii="ZapfEllipt BT" w:hAnsi="ZapfEllipt BT"/>
          <w:b/>
          <w:i/>
        </w:rPr>
      </w:pPr>
      <w:r>
        <w:rPr>
          <w:rFonts w:ascii="ZapfEllipt BT" w:hAnsi="ZapfEllipt BT"/>
          <w:b/>
          <w:i/>
        </w:rPr>
        <w:lastRenderedPageBreak/>
        <w:t>Por Francisco Charte</w:t>
      </w:r>
      <w:bookmarkStart w:id="0" w:name="_GoBack"/>
      <w:bookmarkEnd w:id="0"/>
    </w:p>
    <w:p w:rsidR="00360879" w:rsidRDefault="00360879" w:rsidP="00360879">
      <w:pPr>
        <w:jc w:val="center"/>
      </w:pPr>
    </w:p>
    <w:p w:rsidR="0023160C" w:rsidRDefault="0023160C" w:rsidP="00360879">
      <w:pPr>
        <w:jc w:val="center"/>
      </w:pPr>
    </w:p>
    <w:p w:rsidR="0023160C" w:rsidRDefault="0023160C" w:rsidP="00360879">
      <w:pPr>
        <w:jc w:val="center"/>
        <w:sectPr w:rsidR="0023160C" w:rsidSect="006C0AFF">
          <w:type w:val="continuous"/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646B37" w:rsidRPr="00646B37" w:rsidRDefault="00632A93" w:rsidP="00646B37">
      <w:pPr>
        <w:keepNext/>
        <w:framePr w:dropCap="drop" w:lines="3" w:wrap="around" w:vAnchor="text" w:hAnchor="text"/>
        <w:spacing w:line="827" w:lineRule="exact"/>
        <w:jc w:val="both"/>
        <w:textAlignment w:val="baseline"/>
        <w:rPr>
          <w:position w:val="-11"/>
          <w:sz w:val="112"/>
        </w:rPr>
      </w:pPr>
      <w:r>
        <w:rPr>
          <w:position w:val="-11"/>
          <w:sz w:val="112"/>
        </w:rPr>
        <w:t>T</w:t>
      </w:r>
    </w:p>
    <w:p w:rsidR="0080714E" w:rsidRDefault="00632A93" w:rsidP="00646B37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 xml:space="preserve">exto del artículo </w:t>
      </w:r>
    </w:p>
    <w:p w:rsidR="00360879" w:rsidRPr="0080493A" w:rsidRDefault="00360879" w:rsidP="00360879">
      <w:pPr>
        <w:ind w:firstLine="708"/>
        <w:jc w:val="both"/>
        <w:rPr>
          <w:rFonts w:asciiTheme="majorHAnsi" w:hAnsiTheme="majorHAnsi"/>
          <w:sz w:val="22"/>
        </w:rPr>
      </w:pPr>
    </w:p>
    <w:p w:rsidR="0023160C" w:rsidRDefault="0023160C" w:rsidP="00360879">
      <w:pPr>
        <w:ind w:firstLine="708"/>
        <w:jc w:val="both"/>
        <w:rPr>
          <w:rFonts w:asciiTheme="majorHAnsi" w:hAnsiTheme="majorHAnsi"/>
          <w:sz w:val="22"/>
        </w:rPr>
      </w:pPr>
    </w:p>
    <w:p w:rsidR="0080714E" w:rsidRPr="0080493A" w:rsidRDefault="0080714E" w:rsidP="00360879">
      <w:pPr>
        <w:ind w:firstLine="708"/>
        <w:jc w:val="both"/>
        <w:rPr>
          <w:rFonts w:asciiTheme="majorHAnsi" w:hAnsiTheme="majorHAnsi"/>
          <w:sz w:val="22"/>
        </w:rPr>
      </w:pPr>
    </w:p>
    <w:p w:rsidR="0023160C" w:rsidRPr="0080493A" w:rsidRDefault="0080714E" w:rsidP="00360879">
      <w:pPr>
        <w:jc w:val="both"/>
        <w:rPr>
          <w:rFonts w:asciiTheme="majorHAnsi" w:hAnsiTheme="majorHAnsi"/>
          <w:sz w:val="22"/>
        </w:rPr>
      </w:pPr>
      <w:r w:rsidRPr="0080493A">
        <w:rPr>
          <w:rFonts w:asciiTheme="majorHAnsi" w:hAnsiTheme="majorHAnsi"/>
          <w:noProof/>
          <w:sz w:val="2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4057650</wp:posOffset>
            </wp:positionH>
            <wp:positionV relativeFrom="page">
              <wp:posOffset>2362200</wp:posOffset>
            </wp:positionV>
            <wp:extent cx="1160145" cy="1818640"/>
            <wp:effectExtent l="114300" t="76200" r="363855" b="429260"/>
            <wp:wrapTight wrapText="bothSides">
              <wp:wrapPolygon edited="1">
                <wp:start x="709" y="-905"/>
                <wp:lineTo x="1419" y="2715"/>
                <wp:lineTo x="-355" y="6335"/>
                <wp:lineTo x="-1773" y="9955"/>
                <wp:lineTo x="-2128" y="13575"/>
                <wp:lineTo x="-355" y="17196"/>
                <wp:lineTo x="-1064" y="20816"/>
                <wp:lineTo x="2837" y="24662"/>
                <wp:lineTo x="8867" y="26698"/>
                <wp:lineTo x="9222" y="26698"/>
                <wp:lineTo x="10995" y="26585"/>
                <wp:lineTo x="11527" y="25906"/>
                <wp:lineTo x="10995" y="25680"/>
                <wp:lineTo x="10462" y="24437"/>
                <wp:lineTo x="10463" y="23644"/>
                <wp:lineTo x="9398" y="22060"/>
                <wp:lineTo x="10995" y="20816"/>
                <wp:lineTo x="10640" y="20816"/>
                <wp:lineTo x="11704" y="17422"/>
                <wp:lineTo x="11704" y="17196"/>
                <wp:lineTo x="12059" y="17196"/>
                <wp:lineTo x="15961" y="13802"/>
                <wp:lineTo x="15961" y="13575"/>
                <wp:lineTo x="17379" y="10182"/>
                <wp:lineTo x="17379" y="9955"/>
                <wp:lineTo x="18089" y="9955"/>
                <wp:lineTo x="21990" y="6788"/>
                <wp:lineTo x="21990" y="6335"/>
                <wp:lineTo x="22345" y="2941"/>
                <wp:lineTo x="22345" y="2715"/>
                <wp:lineTo x="23054" y="679"/>
                <wp:lineTo x="19153" y="-226"/>
                <wp:lineTo x="4611" y="-905"/>
                <wp:lineTo x="709" y="-905"/>
              </wp:wrapPolygon>
            </wp:wrapTight>
            <wp:docPr id="6" name="Imagen 2" descr="axft4snd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xft4snd[1]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60879" w:rsidRPr="0080493A">
        <w:rPr>
          <w:rFonts w:asciiTheme="majorHAnsi" w:hAnsiTheme="majorHAnsi"/>
          <w:sz w:val="22"/>
        </w:rPr>
        <w:tab/>
      </w:r>
    </w:p>
    <w:p w:rsidR="00360879" w:rsidRPr="0080493A" w:rsidRDefault="00360879" w:rsidP="00360879">
      <w:pPr>
        <w:keepNext/>
        <w:ind w:firstLine="708"/>
        <w:jc w:val="both"/>
        <w:rPr>
          <w:rFonts w:asciiTheme="majorHAnsi" w:hAnsiTheme="majorHAnsi"/>
          <w:sz w:val="22"/>
        </w:rPr>
      </w:pPr>
    </w:p>
    <w:p w:rsidR="00360879" w:rsidRDefault="00360879" w:rsidP="00360879">
      <w:pPr>
        <w:jc w:val="both"/>
      </w:pPr>
    </w:p>
    <w:p w:rsidR="0080493A" w:rsidRDefault="00BF4869" w:rsidP="00360879">
      <w:pPr>
        <w:jc w:val="both"/>
      </w:pPr>
      <w:r>
        <w:rPr>
          <w:rFonts w:asciiTheme="majorHAnsi" w:hAnsiTheme="majorHAnsi"/>
          <w:noProof/>
          <w:sz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2221230</wp:posOffset>
            </wp:positionH>
            <wp:positionV relativeFrom="page">
              <wp:posOffset>6834505</wp:posOffset>
            </wp:positionV>
            <wp:extent cx="812165" cy="1840865"/>
            <wp:effectExtent l="133350" t="38100" r="102235" b="1816735"/>
            <wp:wrapTight wrapText="bothSides">
              <wp:wrapPolygon edited="0">
                <wp:start x="7600" y="-447"/>
                <wp:lineTo x="4560" y="0"/>
                <wp:lineTo x="-3547" y="2682"/>
                <wp:lineTo x="-2533" y="6706"/>
                <wp:lineTo x="3040" y="10282"/>
                <wp:lineTo x="4560" y="17435"/>
                <wp:lineTo x="9120" y="21011"/>
                <wp:lineTo x="8613" y="24588"/>
                <wp:lineTo x="4053" y="28164"/>
                <wp:lineTo x="2027" y="35317"/>
                <wp:lineTo x="-507" y="36658"/>
                <wp:lineTo x="-2533" y="38223"/>
                <wp:lineTo x="-2533" y="40235"/>
                <wp:lineTo x="2027" y="42470"/>
                <wp:lineTo x="5066" y="42470"/>
                <wp:lineTo x="8613" y="42917"/>
                <wp:lineTo x="9120" y="42917"/>
                <wp:lineTo x="13679" y="42917"/>
                <wp:lineTo x="14186" y="42917"/>
                <wp:lineTo x="17226" y="42470"/>
                <wp:lineTo x="19759" y="42470"/>
                <wp:lineTo x="24319" y="40011"/>
                <wp:lineTo x="23812" y="38893"/>
                <wp:lineTo x="24319" y="38670"/>
                <wp:lineTo x="22292" y="37552"/>
                <wp:lineTo x="17226" y="35317"/>
                <wp:lineTo x="17733" y="35317"/>
                <wp:lineTo x="17226" y="32858"/>
                <wp:lineTo x="16213" y="31741"/>
                <wp:lineTo x="13173" y="28388"/>
                <wp:lineTo x="12666" y="28164"/>
                <wp:lineTo x="13679" y="28164"/>
                <wp:lineTo x="20772" y="25035"/>
                <wp:lineTo x="20772" y="24588"/>
                <wp:lineTo x="21279" y="21235"/>
                <wp:lineTo x="21279" y="21011"/>
                <wp:lineTo x="22292" y="20788"/>
                <wp:lineTo x="21279" y="19447"/>
                <wp:lineTo x="18746" y="17435"/>
                <wp:lineTo x="14186" y="14082"/>
                <wp:lineTo x="13679" y="13859"/>
                <wp:lineTo x="14186" y="13859"/>
                <wp:lineTo x="18239" y="10506"/>
                <wp:lineTo x="18239" y="10282"/>
                <wp:lineTo x="21279" y="6929"/>
                <wp:lineTo x="21279" y="6706"/>
                <wp:lineTo x="23306" y="6706"/>
                <wp:lineTo x="24319" y="4918"/>
                <wp:lineTo x="23812" y="3129"/>
                <wp:lineTo x="24319" y="3129"/>
                <wp:lineTo x="21786" y="1565"/>
                <wp:lineTo x="18239" y="-447"/>
                <wp:lineTo x="7600" y="-447"/>
              </wp:wrapPolygon>
            </wp:wrapTight>
            <wp:docPr id="5" name="Imagen 3" descr="2bmj311m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bmj311m[1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  <a:reflection blurRad="6350" stA="50000" endA="300" endPos="900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D477BA">
        <w:rPr>
          <w:rFonts w:asciiTheme="majorHAnsi" w:hAnsiTheme="maj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5081905</wp:posOffset>
                </wp:positionH>
                <wp:positionV relativeFrom="page">
                  <wp:posOffset>7465060</wp:posOffset>
                </wp:positionV>
                <wp:extent cx="2057400" cy="1404620"/>
                <wp:effectExtent l="5080" t="6985" r="13970" b="762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14E" w:rsidRPr="0080493A" w:rsidRDefault="0080714E" w:rsidP="0080714E">
                            <w:pPr>
                              <w:jc w:val="center"/>
                              <w:rPr>
                                <w:rFonts w:ascii="ZapfEllipt BT" w:hAnsi="ZapfEllipt BT"/>
                                <w:b/>
                                <w:sz w:val="26"/>
                                <w:szCs w:val="28"/>
                                <w:u w:val="single"/>
                              </w:rPr>
                            </w:pPr>
                            <w:r w:rsidRPr="0080493A">
                              <w:rPr>
                                <w:rFonts w:ascii="ZapfEllipt BT" w:hAnsi="ZapfEllipt BT"/>
                                <w:b/>
                                <w:sz w:val="26"/>
                                <w:szCs w:val="28"/>
                                <w:u w:val="single"/>
                              </w:rPr>
                              <w:t>Obras imprescindibles</w:t>
                            </w:r>
                          </w:p>
                          <w:p w:rsidR="0080714E" w:rsidRPr="0080493A" w:rsidRDefault="0080714E" w:rsidP="0080714E">
                            <w:pPr>
                              <w:rPr>
                                <w:rFonts w:ascii="ZapfEllipt BT" w:hAnsi="ZapfEllipt BT"/>
                                <w:sz w:val="26"/>
                                <w:szCs w:val="28"/>
                              </w:rPr>
                            </w:pPr>
                          </w:p>
                          <w:p w:rsidR="0080714E" w:rsidRPr="0080493A" w:rsidRDefault="00BF4869" w:rsidP="0080714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ZapfEllipt BT" w:hAnsi="ZapfEllipt BT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ZapfEllipt BT" w:hAnsi="ZapfEllipt BT"/>
                                <w:sz w:val="26"/>
                                <w:szCs w:val="28"/>
                              </w:rPr>
                              <w:t>Una</w:t>
                            </w:r>
                          </w:p>
                          <w:p w:rsidR="0080714E" w:rsidRPr="0080493A" w:rsidRDefault="00BF4869" w:rsidP="0080714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ZapfEllipt BT" w:hAnsi="ZapfEllipt BT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ZapfEllipt BT" w:hAnsi="ZapfEllipt BT"/>
                                <w:sz w:val="26"/>
                                <w:szCs w:val="28"/>
                              </w:rPr>
                              <w:t>Dos</w:t>
                            </w:r>
                          </w:p>
                          <w:p w:rsidR="0080714E" w:rsidRPr="0080493A" w:rsidRDefault="00BF4869" w:rsidP="0080714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ZapfEllipt BT" w:hAnsi="ZapfEllipt BT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ZapfEllipt BT" w:hAnsi="ZapfEllipt BT"/>
                                <w:sz w:val="26"/>
                                <w:szCs w:val="28"/>
                              </w:rPr>
                              <w:t>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00.15pt;margin-top:587.8pt;width:162pt;height:11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">
                <v:fill opacity="0"/>
                <v:textbox>
                  <w:txbxContent>
                    <w:p w:rsidR="0080714E" w:rsidRPr="0080493A" w:rsidRDefault="0080714E" w:rsidP="0080714E">
                      <w:pPr>
                        <w:jc w:val="center"/>
                        <w:rPr>
                          <w:rFonts w:ascii="ZapfEllipt BT" w:hAnsi="ZapfEllipt BT"/>
                          <w:b/>
                          <w:sz w:val="26"/>
                          <w:szCs w:val="28"/>
                          <w:u w:val="single"/>
                        </w:rPr>
                      </w:pPr>
                      <w:r w:rsidRPr="0080493A">
                        <w:rPr>
                          <w:rFonts w:ascii="ZapfEllipt BT" w:hAnsi="ZapfEllipt BT"/>
                          <w:b/>
                          <w:sz w:val="26"/>
                          <w:szCs w:val="28"/>
                          <w:u w:val="single"/>
                        </w:rPr>
                        <w:t>Obras imprescindibles</w:t>
                      </w:r>
                    </w:p>
                    <w:p w:rsidR="0080714E" w:rsidRPr="0080493A" w:rsidRDefault="0080714E" w:rsidP="0080714E">
                      <w:pPr>
                        <w:rPr>
                          <w:rFonts w:ascii="ZapfEllipt BT" w:hAnsi="ZapfEllipt BT"/>
                          <w:sz w:val="26"/>
                          <w:szCs w:val="28"/>
                        </w:rPr>
                      </w:pPr>
                    </w:p>
                    <w:p w:rsidR="0080714E" w:rsidRPr="0080493A" w:rsidRDefault="00BF4869" w:rsidP="0080714E">
                      <w:pPr>
                        <w:numPr>
                          <w:ilvl w:val="0"/>
                          <w:numId w:val="1"/>
                        </w:numPr>
                        <w:rPr>
                          <w:rFonts w:ascii="ZapfEllipt BT" w:hAnsi="ZapfEllipt BT"/>
                          <w:sz w:val="26"/>
                          <w:szCs w:val="28"/>
                        </w:rPr>
                      </w:pPr>
                      <w:r>
                        <w:rPr>
                          <w:rFonts w:ascii="ZapfEllipt BT" w:hAnsi="ZapfEllipt BT"/>
                          <w:sz w:val="26"/>
                          <w:szCs w:val="28"/>
                        </w:rPr>
                        <w:t>Una</w:t>
                      </w:r>
                    </w:p>
                    <w:p w:rsidR="0080714E" w:rsidRPr="0080493A" w:rsidRDefault="00BF4869" w:rsidP="0080714E">
                      <w:pPr>
                        <w:numPr>
                          <w:ilvl w:val="0"/>
                          <w:numId w:val="1"/>
                        </w:numPr>
                        <w:rPr>
                          <w:rFonts w:ascii="ZapfEllipt BT" w:hAnsi="ZapfEllipt BT"/>
                          <w:sz w:val="26"/>
                          <w:szCs w:val="28"/>
                        </w:rPr>
                      </w:pPr>
                      <w:r>
                        <w:rPr>
                          <w:rFonts w:ascii="ZapfEllipt BT" w:hAnsi="ZapfEllipt BT"/>
                          <w:sz w:val="26"/>
                          <w:szCs w:val="28"/>
                        </w:rPr>
                        <w:t>Dos</w:t>
                      </w:r>
                    </w:p>
                    <w:p w:rsidR="0080714E" w:rsidRPr="0080493A" w:rsidRDefault="00BF4869" w:rsidP="0080714E">
                      <w:pPr>
                        <w:numPr>
                          <w:ilvl w:val="0"/>
                          <w:numId w:val="1"/>
                        </w:numPr>
                        <w:rPr>
                          <w:rFonts w:ascii="ZapfEllipt BT" w:hAnsi="ZapfEllipt BT"/>
                          <w:sz w:val="26"/>
                          <w:szCs w:val="28"/>
                        </w:rPr>
                      </w:pPr>
                      <w:r>
                        <w:rPr>
                          <w:rFonts w:ascii="ZapfEllipt BT" w:hAnsi="ZapfEllipt BT"/>
                          <w:sz w:val="26"/>
                          <w:szCs w:val="28"/>
                        </w:rPr>
                        <w:t>Tres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77BA">
        <w:rPr>
          <w:rFonts w:asciiTheme="majorHAnsi" w:hAnsiTheme="maj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1886585</wp:posOffset>
                </wp:positionH>
                <wp:positionV relativeFrom="page">
                  <wp:posOffset>4608830</wp:posOffset>
                </wp:positionV>
                <wp:extent cx="1847215" cy="714375"/>
                <wp:effectExtent l="635" t="0" r="0" b="1270"/>
                <wp:wrapSquare wrapText="bothSides"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21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714E" w:rsidRPr="00BF4869" w:rsidRDefault="00BF4869" w:rsidP="00BF4869">
                            <w:r>
                              <w:rPr>
                                <w:b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28"/>
                              </w:rPr>
                              <w:instrText xml:space="preserve"> MACROBUTTON  NoMacro [Insertar comentario] </w:instrText>
                            </w:r>
                            <w:r>
                              <w:rPr>
                                <w:b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48.55pt;margin-top:362.9pt;width:145.45pt;height:56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3ZO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" filled="f" stroked="f">
                <v:textbox>
                  <w:txbxContent>
                    <w:p w:rsidR="0080714E" w:rsidRPr="00BF4869" w:rsidRDefault="00BF4869" w:rsidP="00BF4869">
                      <w:r>
                        <w:rPr>
                          <w:b/>
                          <w:sz w:val="28"/>
                        </w:rPr>
                        <w:fldChar w:fldCharType="begin"/>
                      </w:r>
                      <w:r>
                        <w:rPr>
                          <w:b/>
                          <w:sz w:val="28"/>
                        </w:rPr>
                        <w:instrText xml:space="preserve"> MACROBUTTON  NoMacro [Insertar comentario] </w:instrText>
                      </w:r>
                      <w:r>
                        <w:rPr>
                          <w:b/>
                          <w:sz w:val="28"/>
                        </w:rPr>
                        <w:fldChar w:fldCharType="end"/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80493A" w:rsidSect="00757FA2">
      <w:type w:val="continuous"/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num="3" w:space="32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D55" w:rsidRDefault="000D6D55" w:rsidP="00211BEC">
      <w:r>
        <w:separator/>
      </w:r>
    </w:p>
  </w:endnote>
  <w:endnote w:type="continuationSeparator" w:id="0">
    <w:p w:rsidR="000D6D55" w:rsidRDefault="000D6D55" w:rsidP="0021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D55" w:rsidRDefault="000D6D55" w:rsidP="00211BEC">
      <w:r>
        <w:separator/>
      </w:r>
    </w:p>
  </w:footnote>
  <w:footnote w:type="continuationSeparator" w:id="0">
    <w:p w:rsidR="000D6D55" w:rsidRDefault="000D6D55" w:rsidP="00211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BEC" w:rsidRDefault="000D6D5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563344" o:spid="_x0000_s2050" type="#_x0000_t136" style="position:absolute;margin-left:0;margin-top:0;width:479.55pt;height:119.8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EJEMP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A93" w:rsidRPr="00363D1A" w:rsidRDefault="000D6D55" w:rsidP="00632A93">
    <w:pPr>
      <w:pStyle w:val="Encabezado"/>
      <w:rPr>
        <w:rFonts w:ascii="Arial Narrow" w:hAnsi="Arial Narrow"/>
      </w:rPr>
    </w:pPr>
    <w:r>
      <w:rPr>
        <w:rFonts w:ascii="Arial Narrow" w:hAnsi="Arial Narrow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2" type="#_x0000_t136" style="position:absolute;margin-left:0;margin-top:0;width:479.55pt;height:119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BORRADOR"/>
          <w10:wrap anchorx="margin" anchory="margin"/>
        </v:shape>
      </w:pict>
    </w:r>
    <w:r w:rsidR="00632A93" w:rsidRPr="00363D1A">
      <w:rPr>
        <w:rFonts w:ascii="Arial Narrow" w:hAnsi="Arial Narrow"/>
      </w:rPr>
      <w:t>Literatura de hoy</w:t>
    </w:r>
    <w:r w:rsidR="00632A93">
      <w:rPr>
        <w:rFonts w:ascii="Arial Narrow" w:hAnsi="Arial Narrow"/>
      </w:rPr>
      <w:tab/>
    </w:r>
    <w:r w:rsidR="00632A93">
      <w:rPr>
        <w:rFonts w:ascii="Arial Narrow" w:hAnsi="Arial Narrow"/>
      </w:rPr>
      <w:tab/>
    </w:r>
    <w:r w:rsidR="0080714E">
      <w:rPr>
        <w:rFonts w:ascii="Arial Narrow" w:hAnsi="Arial Narrow"/>
      </w:rPr>
      <w:t xml:space="preserve"> </w:t>
    </w:r>
    <w:r w:rsidR="00632A93" w:rsidRPr="00363D1A">
      <w:rPr>
        <w:rFonts w:ascii="Arial Narrow" w:hAnsi="Arial Narrow"/>
      </w:rPr>
      <w:t>La columna del observador</w:t>
    </w:r>
  </w:p>
  <w:p w:rsidR="00211BEC" w:rsidRPr="00632A93" w:rsidRDefault="00211BEC" w:rsidP="00632A9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BEC" w:rsidRDefault="000D6D5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563343" o:spid="_x0000_s2049" type="#_x0000_t136" style="position:absolute;margin-left:0;margin-top:0;width:479.55pt;height:119.8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EJEMP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917F3"/>
    <w:multiLevelType w:val="hybridMultilevel"/>
    <w:tmpl w:val="06ECC8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83"/>
    <w:rsid w:val="0006235A"/>
    <w:rsid w:val="00072914"/>
    <w:rsid w:val="000A0FBE"/>
    <w:rsid w:val="000D6D55"/>
    <w:rsid w:val="00211BEC"/>
    <w:rsid w:val="0023160C"/>
    <w:rsid w:val="002B6F3A"/>
    <w:rsid w:val="00360879"/>
    <w:rsid w:val="003E0C71"/>
    <w:rsid w:val="005D4997"/>
    <w:rsid w:val="00632A93"/>
    <w:rsid w:val="00646B37"/>
    <w:rsid w:val="006809B0"/>
    <w:rsid w:val="006C0AFF"/>
    <w:rsid w:val="00757FA2"/>
    <w:rsid w:val="0080493A"/>
    <w:rsid w:val="0080714E"/>
    <w:rsid w:val="008E05A4"/>
    <w:rsid w:val="00B54483"/>
    <w:rsid w:val="00BF4869"/>
    <w:rsid w:val="00D477BA"/>
    <w:rsid w:val="00DA33BF"/>
    <w:rsid w:val="00DC6702"/>
    <w:rsid w:val="00DE3F6B"/>
    <w:rsid w:val="00DE47AB"/>
    <w:rsid w:val="00E55550"/>
    <w:rsid w:val="00E72A2E"/>
    <w:rsid w:val="00E973CA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D985BFF"/>
  <w15:docId w15:val="{D67D1948-BC7F-446F-B8A2-DD60B988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0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11B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11BE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211B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11BEC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Charte\Trabajo\Libros\Actuales\MIWord2016\MIWord2016\10\Articu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Articulo.dotx</Template>
  <TotalTime>2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 Charte Ojeda</cp:lastModifiedBy>
  <cp:revision>3</cp:revision>
  <dcterms:created xsi:type="dcterms:W3CDTF">2013-05-02T17:35:00Z</dcterms:created>
  <dcterms:modified xsi:type="dcterms:W3CDTF">2016-03-24T09:51:00Z</dcterms:modified>
</cp:coreProperties>
</file>